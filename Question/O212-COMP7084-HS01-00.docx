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947114" w14:paraId="7AFF5ED6" w14:textId="77777777" w:rsidTr="00947114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0B342" w14:textId="77777777" w:rsidR="00947114" w:rsidRDefault="00947114">
            <w:pPr>
              <w:spacing w:line="276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19C09E" w14:textId="2EAF1926" w:rsidR="00947114" w:rsidRDefault="00947114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6E267202" wp14:editId="0085F906">
                  <wp:extent cx="1371600" cy="10210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114" w14:paraId="14B66DA0" w14:textId="77777777" w:rsidTr="00947114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3818" w14:textId="77777777" w:rsidR="00947114" w:rsidRDefault="00947114">
            <w:pPr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COMP7084 | T0553</w:t>
            </w:r>
          </w:p>
          <w:p w14:paraId="6802D066" w14:textId="77777777" w:rsidR="00947114" w:rsidRDefault="00947114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Multimedia Systems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01D788" w14:textId="77777777" w:rsidR="00947114" w:rsidRDefault="00947114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947114" w14:paraId="400CE218" w14:textId="77777777" w:rsidTr="00947114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85836" w14:textId="77777777" w:rsidR="00947114" w:rsidRDefault="00947114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7CD53A" w14:textId="6F16115A" w:rsidR="00947114" w:rsidRDefault="00802170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02170">
              <w:rPr>
                <w:rFonts w:ascii="Arial" w:hAnsi="Arial" w:cs="Arial"/>
                <w:b/>
                <w:sz w:val="20"/>
              </w:rPr>
              <w:t>O212-COMP7084-HS01-00</w:t>
            </w:r>
          </w:p>
        </w:tc>
      </w:tr>
      <w:tr w:rsidR="00947114" w14:paraId="5BB9D496" w14:textId="77777777" w:rsidTr="00947114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94A8C42" w14:textId="77777777" w:rsidR="00947114" w:rsidRDefault="00947114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Odd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BF39C23" w14:textId="77777777" w:rsidR="00947114" w:rsidRDefault="00947114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id-ID"/>
              </w:rPr>
              <w:t>Revision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00</w:t>
            </w:r>
          </w:p>
        </w:tc>
      </w:tr>
    </w:tbl>
    <w:p w14:paraId="031D7196" w14:textId="77777777" w:rsidR="00947114" w:rsidRDefault="00947114" w:rsidP="00947114">
      <w:pPr>
        <w:rPr>
          <w:lang w:val="id-ID"/>
        </w:rPr>
      </w:pPr>
      <w:r>
        <w:rPr>
          <w:lang w:val="id-ID"/>
        </w:rPr>
        <w:tab/>
      </w:r>
    </w:p>
    <w:p w14:paraId="1B9B3AF8" w14:textId="77777777" w:rsidR="00947114" w:rsidRDefault="00947114" w:rsidP="00947114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D320DC5" w14:textId="77777777" w:rsidR="00947114" w:rsidRDefault="00947114" w:rsidP="00947114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4470898" w14:textId="77777777" w:rsidR="00947114" w:rsidRDefault="00947114" w:rsidP="00947114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64219ABD" w14:textId="77777777" w:rsidR="00947114" w:rsidRDefault="00947114" w:rsidP="0094711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783A37AC" w14:textId="77777777" w:rsidR="00947114" w:rsidRDefault="00947114" w:rsidP="00947114">
      <w:pPr>
        <w:numPr>
          <w:ilvl w:val="2"/>
          <w:numId w:val="15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C76BAB7" w14:textId="77777777" w:rsidR="00947114" w:rsidRDefault="00947114" w:rsidP="0094711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21E5FACA" w14:textId="77777777" w:rsidR="00947114" w:rsidRDefault="00947114" w:rsidP="00947114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0ED2D80D" w14:textId="77777777" w:rsidR="00947114" w:rsidRDefault="00947114" w:rsidP="0094711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9B714D5" w14:textId="77777777" w:rsidR="00947114" w:rsidRDefault="00947114" w:rsidP="00947114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0FA70C5E" w14:textId="77777777" w:rsidR="00947114" w:rsidRDefault="00947114" w:rsidP="0094711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6923596" w14:textId="77777777" w:rsidR="00947114" w:rsidRDefault="00947114" w:rsidP="00947114">
      <w:pPr>
        <w:numPr>
          <w:ilvl w:val="2"/>
          <w:numId w:val="15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21E8141" w14:textId="77777777" w:rsidR="00947114" w:rsidRDefault="00947114" w:rsidP="00947114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7515235" w14:textId="77777777" w:rsidR="00947114" w:rsidRDefault="00947114" w:rsidP="00947114">
      <w:pPr>
        <w:numPr>
          <w:ilvl w:val="2"/>
          <w:numId w:val="15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5CBB2EB" w14:textId="77777777" w:rsidR="00947114" w:rsidRDefault="00947114" w:rsidP="00947114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29BAEEC" w14:textId="77777777" w:rsidR="00947114" w:rsidRDefault="00947114" w:rsidP="00947114">
      <w:pPr>
        <w:ind w:left="540"/>
        <w:jc w:val="both"/>
        <w:rPr>
          <w:rStyle w:val="longtext"/>
          <w:sz w:val="18"/>
          <w:szCs w:val="18"/>
        </w:rPr>
      </w:pPr>
    </w:p>
    <w:p w14:paraId="09926D81" w14:textId="77777777" w:rsidR="00947114" w:rsidRDefault="00947114" w:rsidP="00947114">
      <w:pPr>
        <w:numPr>
          <w:ilvl w:val="0"/>
          <w:numId w:val="14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17F9234" w14:textId="77777777" w:rsidR="00947114" w:rsidRDefault="00947114" w:rsidP="0094711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2618B267" w14:textId="77777777" w:rsidR="00947114" w:rsidRDefault="00947114" w:rsidP="00947114">
      <w:pPr>
        <w:ind w:left="360" w:hanging="360"/>
      </w:pPr>
    </w:p>
    <w:p w14:paraId="1C80E745" w14:textId="77777777" w:rsidR="00947114" w:rsidRDefault="00947114" w:rsidP="00947114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8351158" w14:textId="77777777" w:rsidR="00947114" w:rsidRDefault="00947114" w:rsidP="0094711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4C53D013" w14:textId="77777777" w:rsidR="00947114" w:rsidRPr="003F3A3C" w:rsidRDefault="00947114" w:rsidP="00A120CE">
      <w:pPr>
        <w:jc w:val="both"/>
        <w:rPr>
          <w:rStyle w:val="longtext"/>
          <w:iCs/>
        </w:rPr>
      </w:pPr>
    </w:p>
    <w:p w14:paraId="466250FA" w14:textId="77777777" w:rsidR="00947114" w:rsidRDefault="00947114" w:rsidP="00947114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44C96C20" w14:textId="77777777" w:rsidR="00947114" w:rsidRDefault="00947114" w:rsidP="00947114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7E45D147" w14:textId="77777777" w:rsidR="00947114" w:rsidRDefault="00947114" w:rsidP="0094711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47114" w14:paraId="4C5203AA" w14:textId="77777777" w:rsidTr="0094711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A7FD6" w14:textId="77777777" w:rsidR="00947114" w:rsidRDefault="009471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11871614" w14:textId="77777777" w:rsidR="00947114" w:rsidRDefault="0094711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AEDF" w14:textId="77777777" w:rsidR="00947114" w:rsidRDefault="009471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2C4F5DEE" w14:textId="77777777" w:rsidR="00947114" w:rsidRDefault="0094711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340C9" w14:textId="77777777" w:rsidR="00947114" w:rsidRDefault="00947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72694A3D" w14:textId="77777777" w:rsidR="00947114" w:rsidRDefault="0094711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947114" w14:paraId="36A8FE02" w14:textId="77777777" w:rsidTr="00947114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7431" w14:textId="77777777" w:rsidR="00947114" w:rsidRDefault="00947114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30B3" w14:textId="77777777" w:rsidR="00947114" w:rsidRDefault="00947114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2601" w14:textId="77777777" w:rsidR="00947114" w:rsidRDefault="00947114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0C256022" w14:textId="77777777" w:rsidR="00947114" w:rsidRDefault="00947114" w:rsidP="0094711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0E59DD2" w14:textId="77777777" w:rsidR="00947114" w:rsidRDefault="00947114" w:rsidP="00947114">
      <w:pPr>
        <w:numPr>
          <w:ilvl w:val="0"/>
          <w:numId w:val="14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3E42DDF" w14:textId="77777777" w:rsidR="00947114" w:rsidRDefault="00947114" w:rsidP="00947114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73C0A0C5" w14:textId="77777777" w:rsidR="00947114" w:rsidRDefault="00947114" w:rsidP="0094711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47114" w14:paraId="6793B8A2" w14:textId="77777777" w:rsidTr="00947114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4A0D3" w14:textId="77777777" w:rsidR="00947114" w:rsidRDefault="0094711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40FA90D9" w14:textId="77777777" w:rsidR="00947114" w:rsidRDefault="00947114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47114" w14:paraId="7AEFAFED" w14:textId="77777777" w:rsidTr="00947114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1CF5" w14:textId="1B375238" w:rsidR="00947114" w:rsidRDefault="00947114">
            <w:pPr>
              <w:rPr>
                <w:color w:val="000000"/>
              </w:rPr>
            </w:pPr>
            <w:r>
              <w:rPr>
                <w:color w:val="000000"/>
              </w:rPr>
              <w:t>Adobe Animate CC 20</w:t>
            </w:r>
            <w:r w:rsidR="004B3222">
              <w:rPr>
                <w:color w:val="000000"/>
              </w:rPr>
              <w:t>20</w:t>
            </w:r>
          </w:p>
          <w:p w14:paraId="29A6B161" w14:textId="77777777" w:rsidR="00947114" w:rsidRDefault="00947114">
            <w:pPr>
              <w:rPr>
                <w:bCs/>
                <w:highlight w:val="yellow"/>
              </w:rPr>
            </w:pPr>
            <w:r>
              <w:rPr>
                <w:color w:val="000000"/>
              </w:rPr>
              <w:t>Firefox / Chrome</w:t>
            </w:r>
          </w:p>
        </w:tc>
      </w:tr>
    </w:tbl>
    <w:p w14:paraId="583D0132" w14:textId="77777777" w:rsidR="00947114" w:rsidRDefault="00947114" w:rsidP="00947114">
      <w:pPr>
        <w:pStyle w:val="Heading2"/>
        <w:numPr>
          <w:ilvl w:val="0"/>
          <w:numId w:val="14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3763BCCC" w14:textId="77777777" w:rsidR="00947114" w:rsidRDefault="00947114" w:rsidP="00947114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084EAB97" w14:textId="77777777" w:rsidR="00947114" w:rsidRDefault="00947114" w:rsidP="0094711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47114" w14:paraId="6D939568" w14:textId="77777777" w:rsidTr="00947114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96C4A" w14:textId="77777777" w:rsidR="00947114" w:rsidRDefault="009471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635C21B5" w14:textId="77777777" w:rsidR="00947114" w:rsidRDefault="00947114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5F9E3" w14:textId="77777777" w:rsidR="00947114" w:rsidRDefault="0094711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UAP</w:t>
            </w:r>
          </w:p>
          <w:p w14:paraId="0ED07134" w14:textId="77777777" w:rsidR="00947114" w:rsidRDefault="00947114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947114" w14:paraId="3F5C5F9B" w14:textId="77777777" w:rsidTr="00947114">
        <w:trPr>
          <w:trHeight w:val="62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7957D" w14:textId="77777777" w:rsidR="00947114" w:rsidRDefault="00947114">
            <w:pPr>
              <w:rPr>
                <w:bCs/>
              </w:rPr>
            </w:pPr>
            <w:r>
              <w:rPr>
                <w:bCs/>
              </w:rPr>
              <w:t>FLA, Image Files (JPG / PNG), Audio Files (MP3 / WAV), Video Files (AVI / MP4)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CD07" w14:textId="77777777" w:rsidR="00947114" w:rsidRDefault="00947114">
            <w:pPr>
              <w:rPr>
                <w:bCs/>
              </w:rPr>
            </w:pPr>
            <w:r>
              <w:rPr>
                <w:bCs/>
              </w:rPr>
              <w:t>FLA, Image Files (JPG / PNG), Audio Files (MP3 / WAV), Video Files (AVI / MP4)</w:t>
            </w:r>
          </w:p>
        </w:tc>
      </w:tr>
    </w:tbl>
    <w:p w14:paraId="5BAAF485" w14:textId="77777777" w:rsidR="00A63134" w:rsidRPr="00947114" w:rsidRDefault="00A63134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14:paraId="10567D34" w14:textId="77777777" w:rsidR="00A63134" w:rsidRDefault="00A63134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3F3514C" w14:textId="487374D9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8829180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414B182" w14:textId="77777777" w:rsidR="00643F75" w:rsidRDefault="00643F75" w:rsidP="00643F75">
      <w:pPr>
        <w:rPr>
          <w:lang w:val="id-ID"/>
        </w:rPr>
      </w:pPr>
    </w:p>
    <w:p w14:paraId="781FB5AE" w14:textId="77777777" w:rsidR="00ED51B2" w:rsidRPr="00520CB6" w:rsidRDefault="00ED51B2" w:rsidP="00ED51B2">
      <w:pPr>
        <w:spacing w:line="276" w:lineRule="auto"/>
        <w:ind w:firstLine="720"/>
        <w:jc w:val="both"/>
        <w:rPr>
          <w:color w:val="000000"/>
        </w:rPr>
      </w:pPr>
      <w:r w:rsidRPr="00736F33">
        <w:rPr>
          <w:color w:val="000000"/>
        </w:rPr>
        <w:t>Your task is to create a multimedia project, which must have an attractive design and features, easy to use, informative, and interactive. Choose one from three following themes below as your main idea:</w:t>
      </w:r>
    </w:p>
    <w:p w14:paraId="7389D84F" w14:textId="77777777" w:rsidR="00ED51B2" w:rsidRPr="00D85296" w:rsidRDefault="00ED51B2" w:rsidP="00ED51B2">
      <w:pPr>
        <w:spacing w:line="276" w:lineRule="auto"/>
        <w:jc w:val="both"/>
        <w:rPr>
          <w:color w:val="FF0000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467"/>
        <w:gridCol w:w="1203"/>
        <w:gridCol w:w="296"/>
        <w:gridCol w:w="8582"/>
      </w:tblGrid>
      <w:tr w:rsidR="00ED51B2" w:rsidRPr="005F699C" w14:paraId="14B231EC" w14:textId="77777777" w:rsidTr="00D664EA">
        <w:tc>
          <w:tcPr>
            <w:tcW w:w="467" w:type="dxa"/>
            <w:vMerge w:val="restart"/>
          </w:tcPr>
          <w:p w14:paraId="0A3C3189" w14:textId="77777777" w:rsidR="00ED51B2" w:rsidRPr="00736F33" w:rsidRDefault="00ED51B2" w:rsidP="00D664EA">
            <w:pPr>
              <w:spacing w:line="276" w:lineRule="auto"/>
              <w:jc w:val="both"/>
              <w:rPr>
                <w:color w:val="000000"/>
              </w:rPr>
            </w:pPr>
            <w:r w:rsidRPr="00736F33">
              <w:rPr>
                <w:color w:val="000000"/>
              </w:rPr>
              <w:t>1.</w:t>
            </w:r>
          </w:p>
        </w:tc>
        <w:tc>
          <w:tcPr>
            <w:tcW w:w="1203" w:type="dxa"/>
          </w:tcPr>
          <w:p w14:paraId="4244F85C" w14:textId="77777777" w:rsidR="00ED51B2" w:rsidRPr="00736F33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736F33">
              <w:rPr>
                <w:b/>
                <w:color w:val="000000"/>
              </w:rPr>
              <w:t>Theme</w:t>
            </w:r>
          </w:p>
        </w:tc>
        <w:tc>
          <w:tcPr>
            <w:tcW w:w="296" w:type="dxa"/>
          </w:tcPr>
          <w:p w14:paraId="6AF8C5F9" w14:textId="77777777" w:rsidR="00ED51B2" w:rsidRPr="00736F33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736F33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64CFD884" w14:textId="4042A9D9" w:rsidR="00ED51B2" w:rsidRPr="00037DA4" w:rsidRDefault="00832C27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Elang</w:t>
            </w:r>
            <w:proofErr w:type="spellEnd"/>
            <w:r>
              <w:rPr>
                <w:color w:val="000000"/>
              </w:rPr>
              <w:t xml:space="preserve"> Indonesia</w:t>
            </w:r>
          </w:p>
        </w:tc>
      </w:tr>
      <w:tr w:rsidR="00ED51B2" w:rsidRPr="005F699C" w14:paraId="74CED18D" w14:textId="77777777" w:rsidTr="00D664EA">
        <w:tc>
          <w:tcPr>
            <w:tcW w:w="467" w:type="dxa"/>
            <w:vMerge/>
          </w:tcPr>
          <w:p w14:paraId="1331E8C7" w14:textId="77777777" w:rsidR="00ED51B2" w:rsidRPr="005F699C" w:rsidRDefault="00ED51B2" w:rsidP="00D664EA">
            <w:pP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203" w:type="dxa"/>
          </w:tcPr>
          <w:p w14:paraId="7CBBDD0D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Objective</w:t>
            </w:r>
          </w:p>
        </w:tc>
        <w:tc>
          <w:tcPr>
            <w:tcW w:w="296" w:type="dxa"/>
          </w:tcPr>
          <w:p w14:paraId="4E1C35DB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2B4AEF65" w14:textId="3F321DDE" w:rsidR="00ED51B2" w:rsidRPr="00037DA4" w:rsidRDefault="00ED51B2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r w:rsidRPr="00037DA4">
              <w:rPr>
                <w:color w:val="000000"/>
              </w:rPr>
              <w:t xml:space="preserve">Build an application for </w:t>
            </w:r>
            <w:r w:rsidR="009C4BD9">
              <w:rPr>
                <w:color w:val="000000"/>
              </w:rPr>
              <w:t>the airline to promote their company</w:t>
            </w:r>
          </w:p>
        </w:tc>
      </w:tr>
      <w:tr w:rsidR="00ED51B2" w:rsidRPr="005F699C" w14:paraId="1DBF54AA" w14:textId="77777777" w:rsidTr="00D664EA">
        <w:tc>
          <w:tcPr>
            <w:tcW w:w="467" w:type="dxa"/>
            <w:vMerge/>
          </w:tcPr>
          <w:p w14:paraId="3D4A0296" w14:textId="77777777" w:rsidR="00ED51B2" w:rsidRPr="005F699C" w:rsidRDefault="00ED51B2" w:rsidP="00D664EA">
            <w:pPr>
              <w:spacing w:line="276" w:lineRule="auto"/>
              <w:jc w:val="both"/>
              <w:rPr>
                <w:color w:val="000000"/>
                <w:lang w:val="es-ES"/>
              </w:rPr>
            </w:pPr>
          </w:p>
        </w:tc>
        <w:tc>
          <w:tcPr>
            <w:tcW w:w="1203" w:type="dxa"/>
          </w:tcPr>
          <w:p w14:paraId="5B5211C7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Example</w:t>
            </w:r>
          </w:p>
        </w:tc>
        <w:tc>
          <w:tcPr>
            <w:tcW w:w="296" w:type="dxa"/>
          </w:tcPr>
          <w:p w14:paraId="7680DE99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55910D28" w14:textId="7B8C035E" w:rsidR="00ED51B2" w:rsidRDefault="00ED51B2" w:rsidP="00D664EA">
            <w:pPr>
              <w:spacing w:line="276" w:lineRule="auto"/>
              <w:ind w:right="522"/>
              <w:jc w:val="both"/>
            </w:pPr>
            <w:r w:rsidRPr="00037DA4">
              <w:rPr>
                <w:color w:val="000000"/>
              </w:rPr>
              <w:t xml:space="preserve">Give information about </w:t>
            </w:r>
            <w:r>
              <w:rPr>
                <w:color w:val="000000"/>
              </w:rPr>
              <w:t xml:space="preserve">the </w:t>
            </w:r>
            <w:r w:rsidR="009C4BD9">
              <w:rPr>
                <w:color w:val="000000"/>
              </w:rPr>
              <w:t>airline such as general info, vision</w:t>
            </w:r>
            <w:r w:rsidR="003A75E8">
              <w:rPr>
                <w:color w:val="000000"/>
              </w:rPr>
              <w:t>,</w:t>
            </w:r>
            <w:r w:rsidR="009C4BD9">
              <w:rPr>
                <w:color w:val="000000"/>
              </w:rPr>
              <w:t xml:space="preserve"> and mission, achievement, flight experience,</w:t>
            </w:r>
            <w:r w:rsidR="00841076">
              <w:rPr>
                <w:color w:val="000000"/>
              </w:rPr>
              <w:t xml:space="preserve"> promotion video</w:t>
            </w:r>
            <w:r w:rsidR="001757E4">
              <w:rPr>
                <w:color w:val="000000"/>
              </w:rPr>
              <w:t>, etc</w:t>
            </w:r>
            <w:r>
              <w:t xml:space="preserve">. </w:t>
            </w:r>
            <w:r>
              <w:rPr>
                <w:color w:val="000000"/>
              </w:rPr>
              <w:t>Make sure to create an attractive UI for the app, and don’t forget</w:t>
            </w:r>
            <w:r>
              <w:t xml:space="preserve"> to provide </w:t>
            </w:r>
            <w:r w:rsidR="003A75E8">
              <w:t xml:space="preserve">a </w:t>
            </w:r>
            <w:r w:rsidR="00D0103A">
              <w:t xml:space="preserve">link for </w:t>
            </w:r>
            <w:r w:rsidR="003A75E8">
              <w:t xml:space="preserve">the </w:t>
            </w:r>
            <w:r>
              <w:t xml:space="preserve">customer </w:t>
            </w:r>
            <w:r w:rsidR="001D1DA3">
              <w:t xml:space="preserve">to </w:t>
            </w:r>
            <w:r w:rsidR="00801AA2">
              <w:t xml:space="preserve">the </w:t>
            </w:r>
            <w:proofErr w:type="spellStart"/>
            <w:r w:rsidR="009C4BD9">
              <w:t>Elang</w:t>
            </w:r>
            <w:proofErr w:type="spellEnd"/>
            <w:r w:rsidR="009C4BD9">
              <w:t xml:space="preserve"> Indonesia</w:t>
            </w:r>
            <w:r w:rsidR="0079446B">
              <w:t xml:space="preserve"> </w:t>
            </w:r>
            <w:r w:rsidR="0079446B">
              <w:rPr>
                <w:color w:val="000000"/>
              </w:rPr>
              <w:t>official</w:t>
            </w:r>
            <w:r w:rsidR="009C4BD9">
              <w:t xml:space="preserve"> website</w:t>
            </w:r>
            <w:r>
              <w:t xml:space="preserve">. </w:t>
            </w:r>
          </w:p>
          <w:p w14:paraId="48E89595" w14:textId="5AC1BD89" w:rsidR="00A01A8D" w:rsidRPr="00037DA4" w:rsidRDefault="00A01A8D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</w:p>
        </w:tc>
      </w:tr>
      <w:tr w:rsidR="00ED51B2" w:rsidRPr="005F699C" w14:paraId="08620D7E" w14:textId="77777777" w:rsidTr="00D664EA">
        <w:tc>
          <w:tcPr>
            <w:tcW w:w="467" w:type="dxa"/>
            <w:vMerge w:val="restart"/>
          </w:tcPr>
          <w:p w14:paraId="501FC7F0" w14:textId="77777777" w:rsidR="00ED51B2" w:rsidRPr="00037DA4" w:rsidRDefault="00ED51B2" w:rsidP="00D664EA">
            <w:pPr>
              <w:spacing w:line="276" w:lineRule="auto"/>
              <w:jc w:val="both"/>
              <w:rPr>
                <w:color w:val="000000"/>
              </w:rPr>
            </w:pPr>
            <w:r w:rsidRPr="00037DA4">
              <w:rPr>
                <w:color w:val="000000"/>
              </w:rPr>
              <w:t>2.</w:t>
            </w:r>
          </w:p>
        </w:tc>
        <w:tc>
          <w:tcPr>
            <w:tcW w:w="1203" w:type="dxa"/>
          </w:tcPr>
          <w:p w14:paraId="6E461548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Theme</w:t>
            </w:r>
          </w:p>
        </w:tc>
        <w:tc>
          <w:tcPr>
            <w:tcW w:w="296" w:type="dxa"/>
          </w:tcPr>
          <w:p w14:paraId="11AB55DB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75097F35" w14:textId="700F40B8" w:rsidR="00ED51B2" w:rsidRPr="00037DA4" w:rsidRDefault="00C4195B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Grandmedia</w:t>
            </w:r>
            <w:proofErr w:type="spellEnd"/>
          </w:p>
        </w:tc>
      </w:tr>
      <w:tr w:rsidR="00ED51B2" w:rsidRPr="005F699C" w14:paraId="03D031C4" w14:textId="77777777" w:rsidTr="00D664EA">
        <w:tc>
          <w:tcPr>
            <w:tcW w:w="467" w:type="dxa"/>
            <w:vMerge/>
          </w:tcPr>
          <w:p w14:paraId="34AC4A5B" w14:textId="77777777" w:rsidR="00ED51B2" w:rsidRPr="005F699C" w:rsidRDefault="00ED51B2" w:rsidP="00D664EA">
            <w:pPr>
              <w:spacing w:line="276" w:lineRule="auto"/>
              <w:jc w:val="both"/>
              <w:rPr>
                <w:color w:val="000000"/>
                <w:lang w:val="sv-SE"/>
              </w:rPr>
            </w:pPr>
          </w:p>
        </w:tc>
        <w:tc>
          <w:tcPr>
            <w:tcW w:w="1203" w:type="dxa"/>
          </w:tcPr>
          <w:p w14:paraId="50AD45A5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Objective</w:t>
            </w:r>
          </w:p>
        </w:tc>
        <w:tc>
          <w:tcPr>
            <w:tcW w:w="296" w:type="dxa"/>
          </w:tcPr>
          <w:p w14:paraId="2255BAD0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4DEC784E" w14:textId="48A5A571" w:rsidR="00ED51B2" w:rsidRPr="00037DA4" w:rsidRDefault="00ED51B2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r w:rsidRPr="00037DA4">
              <w:rPr>
                <w:color w:val="000000"/>
              </w:rPr>
              <w:t xml:space="preserve">Build an application for </w:t>
            </w:r>
            <w:r w:rsidR="00273A6C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company to </w:t>
            </w:r>
            <w:r w:rsidR="00273A6C">
              <w:rPr>
                <w:color w:val="000000"/>
              </w:rPr>
              <w:t xml:space="preserve">promote their </w:t>
            </w:r>
            <w:r w:rsidR="008F6917">
              <w:rPr>
                <w:color w:val="000000"/>
              </w:rPr>
              <w:t>product and store</w:t>
            </w:r>
            <w:r w:rsidR="00273A6C">
              <w:rPr>
                <w:color w:val="000000"/>
              </w:rPr>
              <w:t>.</w:t>
            </w:r>
          </w:p>
        </w:tc>
      </w:tr>
      <w:tr w:rsidR="00ED51B2" w:rsidRPr="005F699C" w14:paraId="38D10148" w14:textId="77777777" w:rsidTr="00D664EA">
        <w:trPr>
          <w:trHeight w:val="276"/>
        </w:trPr>
        <w:tc>
          <w:tcPr>
            <w:tcW w:w="467" w:type="dxa"/>
            <w:vMerge/>
          </w:tcPr>
          <w:p w14:paraId="6511CF1E" w14:textId="77777777" w:rsidR="00ED51B2" w:rsidRPr="005F699C" w:rsidRDefault="00ED51B2" w:rsidP="00D664EA">
            <w:pP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1203" w:type="dxa"/>
          </w:tcPr>
          <w:p w14:paraId="7743A476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Example</w:t>
            </w:r>
          </w:p>
        </w:tc>
        <w:tc>
          <w:tcPr>
            <w:tcW w:w="296" w:type="dxa"/>
          </w:tcPr>
          <w:p w14:paraId="790938A7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56C541AD" w14:textId="2008B690" w:rsidR="00ED51B2" w:rsidRDefault="00ED51B2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r w:rsidRPr="009A2487">
              <w:rPr>
                <w:color w:val="000000"/>
              </w:rPr>
              <w:t>Give information about the</w:t>
            </w:r>
            <w:r w:rsidR="005113B1">
              <w:rPr>
                <w:color w:val="000000"/>
              </w:rPr>
              <w:t xml:space="preserve"> company such a</w:t>
            </w:r>
            <w:r w:rsidR="00270BD8">
              <w:rPr>
                <w:color w:val="000000"/>
              </w:rPr>
              <w:t>s their products (books, station</w:t>
            </w:r>
            <w:r w:rsidR="003A75E8">
              <w:rPr>
                <w:color w:val="000000"/>
              </w:rPr>
              <w:t>e</w:t>
            </w:r>
            <w:r w:rsidR="00270BD8">
              <w:rPr>
                <w:color w:val="000000"/>
              </w:rPr>
              <w:t>ry, magazine, music, etc.)</w:t>
            </w:r>
            <w:r w:rsidR="005113B1">
              <w:rPr>
                <w:color w:val="000000"/>
              </w:rPr>
              <w:t xml:space="preserve">, </w:t>
            </w:r>
            <w:r w:rsidR="00345E38">
              <w:rPr>
                <w:color w:val="000000"/>
              </w:rPr>
              <w:t>p</w:t>
            </w:r>
            <w:r w:rsidR="00270BD8">
              <w:rPr>
                <w:color w:val="000000"/>
              </w:rPr>
              <w:t>romo</w:t>
            </w:r>
            <w:r w:rsidR="003C496D">
              <w:rPr>
                <w:color w:val="000000"/>
              </w:rPr>
              <w:t>s</w:t>
            </w:r>
            <w:r w:rsidR="00270BD8">
              <w:rPr>
                <w:color w:val="000000"/>
              </w:rPr>
              <w:t xml:space="preserve"> and discount</w:t>
            </w:r>
            <w:r w:rsidR="003C496D">
              <w:rPr>
                <w:color w:val="000000"/>
              </w:rPr>
              <w:t>s</w:t>
            </w:r>
            <w:r w:rsidR="00270BD8">
              <w:rPr>
                <w:color w:val="000000"/>
              </w:rPr>
              <w:t xml:space="preserve">, </w:t>
            </w:r>
            <w:r w:rsidR="0001659B" w:rsidRPr="0001659B">
              <w:rPr>
                <w:color w:val="000000"/>
              </w:rPr>
              <w:t>store tour</w:t>
            </w:r>
            <w:r w:rsidR="00273A6C">
              <w:rPr>
                <w:color w:val="000000"/>
              </w:rPr>
              <w:t xml:space="preserve"> video</w:t>
            </w:r>
            <w:r w:rsidR="003A75E8">
              <w:rPr>
                <w:color w:val="000000"/>
              </w:rPr>
              <w:t>s</w:t>
            </w:r>
            <w:r w:rsidR="00A24472">
              <w:rPr>
                <w:color w:val="000000"/>
              </w:rPr>
              <w:t>, etc</w:t>
            </w:r>
            <w:r w:rsidR="00273A6C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Make sure to create an attractive UI for the app, and don’t forget to provide </w:t>
            </w:r>
            <w:r w:rsidR="003A75E8">
              <w:rPr>
                <w:color w:val="000000"/>
              </w:rPr>
              <w:t xml:space="preserve">a </w:t>
            </w:r>
            <w:r w:rsidR="00D0103A">
              <w:rPr>
                <w:color w:val="000000"/>
              </w:rPr>
              <w:t>link</w:t>
            </w:r>
            <w:r w:rsidR="00273A6C">
              <w:rPr>
                <w:color w:val="000000"/>
              </w:rPr>
              <w:t xml:space="preserve"> </w:t>
            </w:r>
            <w:r w:rsidR="00612853">
              <w:rPr>
                <w:color w:val="000000"/>
              </w:rPr>
              <w:t xml:space="preserve">for </w:t>
            </w:r>
            <w:r w:rsidR="003A75E8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customer </w:t>
            </w:r>
            <w:r w:rsidR="00C13B70">
              <w:rPr>
                <w:color w:val="000000"/>
              </w:rPr>
              <w:t>to</w:t>
            </w:r>
            <w:r w:rsidR="00D81677"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</w:t>
            </w:r>
            <w:proofErr w:type="spellStart"/>
            <w:r w:rsidR="005113B1">
              <w:rPr>
                <w:color w:val="000000"/>
              </w:rPr>
              <w:t>Grandmed</w:t>
            </w:r>
            <w:r w:rsidR="00D0103A">
              <w:rPr>
                <w:color w:val="000000"/>
              </w:rPr>
              <w:t>ia</w:t>
            </w:r>
            <w:proofErr w:type="spellEnd"/>
            <w:r w:rsidR="00655356">
              <w:rPr>
                <w:color w:val="000000"/>
              </w:rPr>
              <w:t xml:space="preserve"> official</w:t>
            </w:r>
            <w:r>
              <w:rPr>
                <w:color w:val="000000"/>
              </w:rPr>
              <w:t xml:space="preserve"> website.</w:t>
            </w:r>
          </w:p>
          <w:p w14:paraId="71CF4D2F" w14:textId="2147B3B1" w:rsidR="007E6F99" w:rsidRPr="009A2487" w:rsidRDefault="007E6F99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</w:p>
        </w:tc>
      </w:tr>
      <w:tr w:rsidR="00ED51B2" w:rsidRPr="005F699C" w14:paraId="1BE971DA" w14:textId="77777777" w:rsidTr="00D664EA">
        <w:tc>
          <w:tcPr>
            <w:tcW w:w="467" w:type="dxa"/>
            <w:vMerge w:val="restart"/>
          </w:tcPr>
          <w:p w14:paraId="452AEEB6" w14:textId="77777777" w:rsidR="00ED51B2" w:rsidRPr="009A2487" w:rsidRDefault="00ED51B2" w:rsidP="00D664EA">
            <w:pPr>
              <w:spacing w:line="276" w:lineRule="auto"/>
              <w:jc w:val="both"/>
              <w:rPr>
                <w:color w:val="000000"/>
              </w:rPr>
            </w:pPr>
            <w:r w:rsidRPr="009A2487">
              <w:rPr>
                <w:color w:val="000000"/>
              </w:rPr>
              <w:t>3.</w:t>
            </w:r>
          </w:p>
        </w:tc>
        <w:tc>
          <w:tcPr>
            <w:tcW w:w="1203" w:type="dxa"/>
          </w:tcPr>
          <w:p w14:paraId="1B14A7DE" w14:textId="77777777" w:rsidR="00ED51B2" w:rsidRPr="009A2487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9A2487">
              <w:rPr>
                <w:b/>
                <w:color w:val="000000"/>
              </w:rPr>
              <w:t>Theme</w:t>
            </w:r>
          </w:p>
        </w:tc>
        <w:tc>
          <w:tcPr>
            <w:tcW w:w="296" w:type="dxa"/>
          </w:tcPr>
          <w:p w14:paraId="0278AAC5" w14:textId="77777777" w:rsidR="00ED51B2" w:rsidRPr="009A2487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9A2487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6A3C071A" w14:textId="19A836C0" w:rsidR="00ED51B2" w:rsidRPr="009A2487" w:rsidRDefault="00C4195B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Disni</w:t>
            </w:r>
            <w:r w:rsidR="00735EC3">
              <w:rPr>
                <w:color w:val="000000"/>
              </w:rPr>
              <w:t>e</w:t>
            </w:r>
            <w:proofErr w:type="spellEnd"/>
          </w:p>
        </w:tc>
      </w:tr>
      <w:tr w:rsidR="00ED51B2" w:rsidRPr="005F699C" w14:paraId="534D9B78" w14:textId="77777777" w:rsidTr="00D664EA">
        <w:tc>
          <w:tcPr>
            <w:tcW w:w="467" w:type="dxa"/>
            <w:vMerge/>
          </w:tcPr>
          <w:p w14:paraId="65C176E9" w14:textId="77777777" w:rsidR="00ED51B2" w:rsidRPr="005F699C" w:rsidRDefault="00ED51B2" w:rsidP="00D664EA">
            <w:pPr>
              <w:spacing w:line="276" w:lineRule="auto"/>
              <w:jc w:val="both"/>
              <w:rPr>
                <w:color w:val="000000"/>
                <w:lang w:val="sv-SE"/>
              </w:rPr>
            </w:pPr>
          </w:p>
        </w:tc>
        <w:tc>
          <w:tcPr>
            <w:tcW w:w="1203" w:type="dxa"/>
          </w:tcPr>
          <w:p w14:paraId="49FBA3C2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Objective</w:t>
            </w:r>
          </w:p>
        </w:tc>
        <w:tc>
          <w:tcPr>
            <w:tcW w:w="296" w:type="dxa"/>
          </w:tcPr>
          <w:p w14:paraId="55C61E85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2C8DB460" w14:textId="6BFFF856" w:rsidR="00ED51B2" w:rsidRPr="00037DA4" w:rsidRDefault="00ED51B2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r w:rsidRPr="00037DA4">
              <w:rPr>
                <w:color w:val="000000"/>
              </w:rPr>
              <w:t xml:space="preserve">Build an application for the </w:t>
            </w:r>
            <w:r>
              <w:rPr>
                <w:color w:val="000000"/>
              </w:rPr>
              <w:t xml:space="preserve">company </w:t>
            </w:r>
            <w:r w:rsidRPr="00037DA4">
              <w:rPr>
                <w:color w:val="000000"/>
              </w:rPr>
              <w:t>to</w:t>
            </w:r>
            <w:r w:rsidR="00270BD8">
              <w:rPr>
                <w:color w:val="000000"/>
              </w:rPr>
              <w:t xml:space="preserve"> show their works</w:t>
            </w:r>
            <w:r>
              <w:rPr>
                <w:color w:val="000000"/>
              </w:rPr>
              <w:t>.</w:t>
            </w:r>
          </w:p>
        </w:tc>
      </w:tr>
      <w:tr w:rsidR="00ED51B2" w:rsidRPr="005F699C" w14:paraId="65ABD6F8" w14:textId="77777777" w:rsidTr="00D664EA">
        <w:trPr>
          <w:trHeight w:val="276"/>
        </w:trPr>
        <w:tc>
          <w:tcPr>
            <w:tcW w:w="467" w:type="dxa"/>
            <w:vMerge/>
          </w:tcPr>
          <w:p w14:paraId="63522734" w14:textId="77777777" w:rsidR="00ED51B2" w:rsidRPr="005F699C" w:rsidRDefault="00ED51B2" w:rsidP="00D664EA">
            <w:pPr>
              <w:spacing w:line="276" w:lineRule="auto"/>
              <w:jc w:val="both"/>
              <w:rPr>
                <w:color w:val="000000"/>
                <w:lang w:val="sv-SE"/>
              </w:rPr>
            </w:pPr>
          </w:p>
        </w:tc>
        <w:tc>
          <w:tcPr>
            <w:tcW w:w="1203" w:type="dxa"/>
          </w:tcPr>
          <w:p w14:paraId="61B6E336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Example</w:t>
            </w:r>
          </w:p>
        </w:tc>
        <w:tc>
          <w:tcPr>
            <w:tcW w:w="296" w:type="dxa"/>
          </w:tcPr>
          <w:p w14:paraId="403768FB" w14:textId="77777777" w:rsidR="00ED51B2" w:rsidRPr="00037DA4" w:rsidRDefault="00ED51B2" w:rsidP="00D664EA">
            <w:pPr>
              <w:spacing w:line="276" w:lineRule="auto"/>
              <w:jc w:val="both"/>
              <w:rPr>
                <w:b/>
                <w:color w:val="000000"/>
              </w:rPr>
            </w:pPr>
            <w:r w:rsidRPr="00037DA4">
              <w:rPr>
                <w:b/>
                <w:color w:val="000000"/>
              </w:rPr>
              <w:t>:</w:t>
            </w:r>
          </w:p>
        </w:tc>
        <w:tc>
          <w:tcPr>
            <w:tcW w:w="8582" w:type="dxa"/>
          </w:tcPr>
          <w:p w14:paraId="28C34146" w14:textId="09507BAC" w:rsidR="00ED51B2" w:rsidRPr="00CC016E" w:rsidRDefault="00ED51B2" w:rsidP="00D664EA">
            <w:pPr>
              <w:spacing w:line="276" w:lineRule="auto"/>
              <w:ind w:right="522"/>
              <w:jc w:val="both"/>
              <w:rPr>
                <w:color w:val="000000"/>
              </w:rPr>
            </w:pPr>
            <w:r w:rsidRPr="00CC016E">
              <w:rPr>
                <w:color w:val="000000"/>
              </w:rPr>
              <w:t>Give information about</w:t>
            </w:r>
            <w:r w:rsidR="003202F5">
              <w:rPr>
                <w:color w:val="000000"/>
              </w:rPr>
              <w:t xml:space="preserve"> their company,</w:t>
            </w:r>
            <w:r w:rsidR="0020366A">
              <w:rPr>
                <w:color w:val="000000"/>
              </w:rPr>
              <w:t xml:space="preserve"> their movie</w:t>
            </w:r>
            <w:r w:rsidR="00EE0C38">
              <w:rPr>
                <w:color w:val="000000"/>
              </w:rPr>
              <w:t>s</w:t>
            </w:r>
            <w:r w:rsidR="003A75E8">
              <w:rPr>
                <w:color w:val="000000"/>
              </w:rPr>
              <w:t>,</w:t>
            </w:r>
            <w:r w:rsidR="0020366A">
              <w:rPr>
                <w:color w:val="000000"/>
              </w:rPr>
              <w:t xml:space="preserve"> and </w:t>
            </w:r>
            <w:r w:rsidR="00C71C9F">
              <w:rPr>
                <w:color w:val="000000"/>
              </w:rPr>
              <w:t>animation</w:t>
            </w:r>
            <w:r w:rsidR="00EE0C38">
              <w:rPr>
                <w:color w:val="000000"/>
              </w:rPr>
              <w:t>s</w:t>
            </w:r>
            <w:r w:rsidR="00C71C9F">
              <w:rPr>
                <w:color w:val="000000"/>
              </w:rPr>
              <w:t>, latest trailers</w:t>
            </w:r>
            <w:r w:rsidR="008B4DAE">
              <w:rPr>
                <w:color w:val="000000"/>
              </w:rPr>
              <w:t>,</w:t>
            </w:r>
            <w:r w:rsidR="00F70925">
              <w:rPr>
                <w:color w:val="000000"/>
              </w:rPr>
              <w:t xml:space="preserve"> </w:t>
            </w:r>
            <w:r w:rsidR="00F70925" w:rsidRPr="00CC016E">
              <w:rPr>
                <w:color w:val="000000"/>
              </w:rPr>
              <w:t>upcoming</w:t>
            </w:r>
            <w:r w:rsidR="00EC6E1B">
              <w:rPr>
                <w:color w:val="000000"/>
              </w:rPr>
              <w:t xml:space="preserve"> movies</w:t>
            </w:r>
            <w:r w:rsidR="00485875">
              <w:rPr>
                <w:color w:val="000000"/>
              </w:rPr>
              <w:t xml:space="preserve">, </w:t>
            </w:r>
            <w:r w:rsidR="008D2C47">
              <w:rPr>
                <w:color w:val="000000"/>
              </w:rPr>
              <w:t>etc</w:t>
            </w:r>
            <w:r w:rsidR="00EC6E1B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Make sure to create an attractive UI for the app, and don’t forget to provide the </w:t>
            </w:r>
            <w:r w:rsidR="007A7D8D">
              <w:rPr>
                <w:color w:val="000000"/>
              </w:rPr>
              <w:t xml:space="preserve">user link to the </w:t>
            </w:r>
            <w:proofErr w:type="spellStart"/>
            <w:r w:rsidR="007A7D8D">
              <w:rPr>
                <w:color w:val="000000"/>
              </w:rPr>
              <w:t>Disnie</w:t>
            </w:r>
            <w:proofErr w:type="spellEnd"/>
            <w:r w:rsidR="007A7D8D">
              <w:rPr>
                <w:color w:val="000000"/>
              </w:rPr>
              <w:t xml:space="preserve"> official website.</w:t>
            </w:r>
          </w:p>
        </w:tc>
      </w:tr>
    </w:tbl>
    <w:p w14:paraId="1637E8DD" w14:textId="443B1512" w:rsidR="00EC6F2A" w:rsidRDefault="00EC6F2A">
      <w:pPr>
        <w:rPr>
          <w:lang w:val="id-ID"/>
        </w:rPr>
      </w:pPr>
    </w:p>
    <w:p w14:paraId="715425CD" w14:textId="197C3EC7" w:rsidR="00F33427" w:rsidRDefault="00EC6F2A" w:rsidP="00EC6F2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F420F64" w14:textId="77777777" w:rsidR="00F33427" w:rsidRPr="00CC016E" w:rsidRDefault="00F33427" w:rsidP="00F33427">
      <w:pPr>
        <w:spacing w:line="360" w:lineRule="auto"/>
        <w:jc w:val="both"/>
        <w:rPr>
          <w:rStyle w:val="longtext"/>
          <w:shd w:val="clear" w:color="auto" w:fill="FFFFFF"/>
        </w:rPr>
      </w:pPr>
      <w:r w:rsidRPr="00CC016E">
        <w:rPr>
          <w:rStyle w:val="longtext"/>
          <w:shd w:val="clear" w:color="auto" w:fill="FFFFFF"/>
        </w:rPr>
        <w:lastRenderedPageBreak/>
        <w:t>Here are the rules that you must follow to create your project:</w:t>
      </w:r>
    </w:p>
    <w:p w14:paraId="045556E2" w14:textId="6FA5224A" w:rsidR="00F33427" w:rsidRPr="00CC016E" w:rsidRDefault="00F33427" w:rsidP="00F33427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CC016E">
        <w:rPr>
          <w:color w:val="000000"/>
        </w:rPr>
        <w:t>Use appropriate software for this subject based on</w:t>
      </w:r>
      <w:r w:rsidR="00456262">
        <w:rPr>
          <w:b/>
        </w:rPr>
        <w:t xml:space="preserve"> </w:t>
      </w:r>
      <w:r w:rsidR="003A75E8" w:rsidRPr="00701207">
        <w:rPr>
          <w:bCs/>
        </w:rPr>
        <w:t>the</w:t>
      </w:r>
      <w:r w:rsidR="003A75E8">
        <w:rPr>
          <w:b/>
        </w:rPr>
        <w:t xml:space="preserve"> </w:t>
      </w:r>
      <w:r w:rsidR="00456262" w:rsidRPr="00456262">
        <w:t>information above</w:t>
      </w:r>
      <w:r w:rsidRPr="00456262">
        <w:t>.</w:t>
      </w:r>
    </w:p>
    <w:p w14:paraId="58F2D0A0" w14:textId="77777777" w:rsidR="00F33427" w:rsidRPr="00B5625A" w:rsidRDefault="00F33427" w:rsidP="00F33427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</w:pPr>
      <w:r w:rsidRPr="00B5625A">
        <w:t>Use the techniques taught during practicum.</w:t>
      </w:r>
    </w:p>
    <w:p w14:paraId="763A70A0" w14:textId="77777777" w:rsidR="00F33427" w:rsidRPr="00B5625A" w:rsidRDefault="00F33427" w:rsidP="00F33427">
      <w:pPr>
        <w:spacing w:line="360" w:lineRule="auto"/>
        <w:ind w:left="360"/>
        <w:jc w:val="both"/>
      </w:pPr>
      <w:r w:rsidRPr="00B5625A">
        <w:t>Must have at least:</w:t>
      </w:r>
    </w:p>
    <w:p w14:paraId="3AFF968C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3 pieces of movie clip with different animations</w:t>
      </w:r>
    </w:p>
    <w:p w14:paraId="7A3F4C67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2 pieces of button (</w:t>
      </w:r>
      <w:r>
        <w:rPr>
          <w:color w:val="000000"/>
        </w:rPr>
        <w:t>not from user interface component</w:t>
      </w:r>
      <w:r>
        <w:rPr>
          <w:rStyle w:val="longtext"/>
        </w:rPr>
        <w:t>) with event or state (over, down, and hit)</w:t>
      </w:r>
    </w:p>
    <w:p w14:paraId="6962F98F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2 pieces of motion or classic tween with different animations</w:t>
      </w:r>
    </w:p>
    <w:p w14:paraId="150CE3C1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2 pieces of shape tween with different animations</w:t>
      </w:r>
    </w:p>
    <w:p w14:paraId="2A8A1FCF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 xml:space="preserve">2 pieces of masking </w:t>
      </w:r>
    </w:p>
    <w:p w14:paraId="0FF300A0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2 pieces of guide with different animations</w:t>
      </w:r>
    </w:p>
    <w:p w14:paraId="786BA4FB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 xml:space="preserve">2 kinds of event </w:t>
      </w:r>
    </w:p>
    <w:p w14:paraId="54A52D7D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3 kinds of frame control</w:t>
      </w:r>
    </w:p>
    <w:p w14:paraId="5FCEFB6F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1 video</w:t>
      </w:r>
    </w:p>
    <w:p w14:paraId="2290C82A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1 audio</w:t>
      </w:r>
    </w:p>
    <w:p w14:paraId="275BA9E2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1 virtual camera</w:t>
      </w:r>
    </w:p>
    <w:p w14:paraId="0291068B" w14:textId="77777777" w:rsidR="00F33427" w:rsidRDefault="00F33427" w:rsidP="00F3342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Style w:val="longtext"/>
        </w:rPr>
      </w:pPr>
      <w:r>
        <w:rPr>
          <w:rStyle w:val="longtext"/>
        </w:rPr>
        <w:t>1 hyperlink</w:t>
      </w:r>
    </w:p>
    <w:p w14:paraId="10B4A1E5" w14:textId="2D21628D" w:rsidR="00F33427" w:rsidRPr="00B92A72" w:rsidRDefault="00F33427" w:rsidP="00F33427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</w:t>
      </w:r>
      <w:r w:rsidR="00456262" w:rsidRPr="00CC016E">
        <w:rPr>
          <w:color w:val="000000"/>
        </w:rPr>
        <w:t>on</w:t>
      </w:r>
      <w:r w:rsidR="00456262">
        <w:rPr>
          <w:b/>
        </w:rPr>
        <w:t xml:space="preserve"> </w:t>
      </w:r>
      <w:r w:rsidR="003A75E8" w:rsidRPr="00B56C95">
        <w:rPr>
          <w:bCs/>
        </w:rPr>
        <w:t>the</w:t>
      </w:r>
      <w:r w:rsidR="003A75E8">
        <w:rPr>
          <w:b/>
        </w:rPr>
        <w:t xml:space="preserve"> </w:t>
      </w:r>
      <w:r w:rsidR="00456262" w:rsidRPr="00456262">
        <w:t>information above</w:t>
      </w:r>
      <w:r w:rsidRPr="00B92A72">
        <w:t>.</w:t>
      </w:r>
    </w:p>
    <w:p w14:paraId="7CB385CA" w14:textId="77777777" w:rsidR="00F33427" w:rsidRPr="00B92A72" w:rsidRDefault="00F33427" w:rsidP="00F33427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0E207EB0" w14:textId="77777777" w:rsidR="00F33427" w:rsidRPr="002968AE" w:rsidRDefault="00F33427" w:rsidP="00F33427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0FA8D36C" w14:textId="77777777" w:rsidR="00F33427" w:rsidRPr="002968AE" w:rsidRDefault="00F33427" w:rsidP="00F33427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 xml:space="preserve">*.DOC file (documentation of </w:t>
      </w:r>
      <w:r w:rsidRPr="002968AE">
        <w:rPr>
          <w:rStyle w:val="longtext"/>
          <w:color w:val="000000"/>
        </w:rPr>
        <w:t xml:space="preserve">your project) that contains all pages in your project, reference links of additional files (image, audio, video, etc.) used in your project, the description about how to use your application, </w:t>
      </w:r>
      <w:proofErr w:type="spellStart"/>
      <w:r w:rsidRPr="002968AE">
        <w:rPr>
          <w:rStyle w:val="longtext"/>
          <w:color w:val="000000"/>
        </w:rPr>
        <w:t>etc</w:t>
      </w:r>
      <w:proofErr w:type="spellEnd"/>
    </w:p>
    <w:p w14:paraId="5AC39386" w14:textId="77777777" w:rsidR="00F33427" w:rsidRPr="00B5625A" w:rsidRDefault="00F33427" w:rsidP="00F33427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</w:pPr>
      <w:r w:rsidRPr="002968AE">
        <w:rPr>
          <w:color w:val="000000"/>
        </w:rPr>
        <w:t>If there are some hidden creativities, please note them in the existing documentation because they can greatly affect your project score.</w:t>
      </w:r>
    </w:p>
    <w:p w14:paraId="1BFF6BDA" w14:textId="77777777" w:rsidR="00F33427" w:rsidRPr="00B5625A" w:rsidRDefault="00F33427" w:rsidP="00F33427">
      <w:pPr>
        <w:spacing w:line="360" w:lineRule="auto"/>
        <w:ind w:left="360"/>
        <w:jc w:val="both"/>
      </w:pPr>
    </w:p>
    <w:p w14:paraId="30D93A73" w14:textId="74CE83D3" w:rsidR="00F33427" w:rsidRPr="00B5625A" w:rsidRDefault="00F33427" w:rsidP="00F33427">
      <w:pPr>
        <w:spacing w:line="360" w:lineRule="auto"/>
        <w:jc w:val="center"/>
      </w:pPr>
      <w:r w:rsidRPr="00B5625A">
        <w:rPr>
          <w:b/>
        </w:rPr>
        <w:t>If you do not understand, please ask your assistant! Do not make your assumption!</w:t>
      </w:r>
    </w:p>
    <w:p w14:paraId="18A426B8" w14:textId="77777777" w:rsidR="00F33427" w:rsidRPr="00A32343" w:rsidRDefault="00F33427" w:rsidP="00F33427">
      <w:pPr>
        <w:spacing w:line="360" w:lineRule="auto"/>
      </w:pPr>
    </w:p>
    <w:p w14:paraId="19EAC987" w14:textId="77777777" w:rsidR="00F33427" w:rsidRPr="00A32343" w:rsidRDefault="00F33427"/>
    <w:sectPr w:rsidR="00F33427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522E" w14:textId="77777777" w:rsidR="00FD5F19" w:rsidRDefault="00FD5F19" w:rsidP="00273E4A">
      <w:r>
        <w:separator/>
      </w:r>
    </w:p>
  </w:endnote>
  <w:endnote w:type="continuationSeparator" w:id="0">
    <w:p w14:paraId="10799F4B" w14:textId="77777777" w:rsidR="00FD5F19" w:rsidRDefault="00FD5F1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F28DE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BB5DDA0" wp14:editId="4B04054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1310C889" w14:textId="77777777" w:rsidR="005B66A9" w:rsidRPr="00083D6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083D62">
      <w:rPr>
        <w:sz w:val="22"/>
        <w:szCs w:val="22"/>
      </w:rPr>
      <w:t>Page</w:t>
    </w:r>
    <w:r w:rsidRPr="00083D6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083D62">
          <w:rPr>
            <w:sz w:val="22"/>
            <w:szCs w:val="22"/>
            <w:lang w:val="id-ID"/>
          </w:rPr>
          <w:fldChar w:fldCharType="begin"/>
        </w:r>
        <w:r w:rsidR="005B66A9" w:rsidRPr="000F3EB6">
          <w:rPr>
            <w:sz w:val="22"/>
            <w:szCs w:val="22"/>
            <w:lang w:val="id-ID"/>
            <w:rPrChange w:id="0" w:author="Dennise Adrianto" w:date="2017-06-21T10:10:00Z">
              <w:rPr>
                <w:i/>
                <w:sz w:val="20"/>
                <w:szCs w:val="20"/>
                <w:lang w:val="id-ID"/>
              </w:rPr>
            </w:rPrChange>
          </w:rPr>
          <w:instrText xml:space="preserve"> PAGE </w:instrText>
        </w:r>
        <w:r w:rsidR="00151847" w:rsidRPr="00083D62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083D62">
          <w:rPr>
            <w:sz w:val="22"/>
            <w:szCs w:val="22"/>
            <w:lang w:val="id-ID"/>
          </w:rPr>
          <w:fldChar w:fldCharType="end"/>
        </w:r>
        <w:r w:rsidR="005B66A9" w:rsidRPr="00083D62">
          <w:rPr>
            <w:sz w:val="22"/>
            <w:szCs w:val="22"/>
            <w:lang w:val="id-ID"/>
          </w:rPr>
          <w:t xml:space="preserve"> of </w:t>
        </w:r>
        <w:r w:rsidR="00151847" w:rsidRPr="00083D62">
          <w:rPr>
            <w:sz w:val="22"/>
            <w:szCs w:val="22"/>
            <w:lang w:val="id-ID"/>
          </w:rPr>
          <w:fldChar w:fldCharType="begin"/>
        </w:r>
        <w:r w:rsidR="005B66A9" w:rsidRPr="00083D62">
          <w:rPr>
            <w:sz w:val="22"/>
            <w:szCs w:val="22"/>
            <w:lang w:val="id-ID"/>
          </w:rPr>
          <w:instrText xml:space="preserve"> NUMPAGES  </w:instrText>
        </w:r>
        <w:r w:rsidR="00151847" w:rsidRPr="00083D62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083D62">
          <w:rPr>
            <w:sz w:val="22"/>
            <w:szCs w:val="22"/>
            <w:lang w:val="id-ID"/>
          </w:rPr>
          <w:fldChar w:fldCharType="end"/>
        </w:r>
      </w:sdtContent>
    </w:sdt>
  </w:p>
  <w:p w14:paraId="05E9FE26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339A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44BAA44" wp14:editId="15CFF05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14FF6DBE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621E0DA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CBBC1F7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50A81" w14:textId="77777777" w:rsidR="00FD5F19" w:rsidRDefault="00FD5F19" w:rsidP="00273E4A">
      <w:r>
        <w:separator/>
      </w:r>
    </w:p>
  </w:footnote>
  <w:footnote w:type="continuationSeparator" w:id="0">
    <w:p w14:paraId="688C5DFF" w14:textId="77777777" w:rsidR="00FD5F19" w:rsidRDefault="00FD5F1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0A1FB96" w14:textId="77777777" w:rsidTr="005D0782">
      <w:tc>
        <w:tcPr>
          <w:tcW w:w="5220" w:type="dxa"/>
        </w:tcPr>
        <w:p w14:paraId="4E4FF44F" w14:textId="5BA35D43" w:rsidR="005D0782" w:rsidRPr="00042F03" w:rsidRDefault="004D69B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6C5C6BD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3D734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D7D013A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FB17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6E19BB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2426D0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3"/>
  </w:num>
  <w:num w:numId="14">
    <w:abstractNumId w:val="5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nnise Adrianto">
    <w15:presenceInfo w15:providerId="Windows Live" w15:userId="f18bbbb3632ff8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1659B"/>
    <w:rsid w:val="00020F10"/>
    <w:rsid w:val="00042F03"/>
    <w:rsid w:val="00051154"/>
    <w:rsid w:val="00072DE7"/>
    <w:rsid w:val="000732DF"/>
    <w:rsid w:val="00083D62"/>
    <w:rsid w:val="000A0C90"/>
    <w:rsid w:val="000A23D8"/>
    <w:rsid w:val="000A3F41"/>
    <w:rsid w:val="000B69D0"/>
    <w:rsid w:val="000C3015"/>
    <w:rsid w:val="000D7A81"/>
    <w:rsid w:val="000F057A"/>
    <w:rsid w:val="000F1EBF"/>
    <w:rsid w:val="000F3EB6"/>
    <w:rsid w:val="000F7CFC"/>
    <w:rsid w:val="000F7FC6"/>
    <w:rsid w:val="001128D4"/>
    <w:rsid w:val="00122BC2"/>
    <w:rsid w:val="00126822"/>
    <w:rsid w:val="001309C7"/>
    <w:rsid w:val="00131DAA"/>
    <w:rsid w:val="00145C2E"/>
    <w:rsid w:val="00150E94"/>
    <w:rsid w:val="00151847"/>
    <w:rsid w:val="0015698F"/>
    <w:rsid w:val="00163E52"/>
    <w:rsid w:val="001757E4"/>
    <w:rsid w:val="00183F26"/>
    <w:rsid w:val="001955A6"/>
    <w:rsid w:val="001A300E"/>
    <w:rsid w:val="001B3A2E"/>
    <w:rsid w:val="001D1DA3"/>
    <w:rsid w:val="001D4810"/>
    <w:rsid w:val="001D7C41"/>
    <w:rsid w:val="001E4042"/>
    <w:rsid w:val="001E637E"/>
    <w:rsid w:val="001E7ABE"/>
    <w:rsid w:val="001F64B6"/>
    <w:rsid w:val="0020366A"/>
    <w:rsid w:val="002040C8"/>
    <w:rsid w:val="00224780"/>
    <w:rsid w:val="00235C36"/>
    <w:rsid w:val="002376FA"/>
    <w:rsid w:val="00270BD8"/>
    <w:rsid w:val="00273A6C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40BD"/>
    <w:rsid w:val="00305136"/>
    <w:rsid w:val="003054E4"/>
    <w:rsid w:val="00316644"/>
    <w:rsid w:val="003202F5"/>
    <w:rsid w:val="00320C87"/>
    <w:rsid w:val="00321362"/>
    <w:rsid w:val="00323347"/>
    <w:rsid w:val="003432E6"/>
    <w:rsid w:val="003439D3"/>
    <w:rsid w:val="00345E38"/>
    <w:rsid w:val="0036420F"/>
    <w:rsid w:val="0036669F"/>
    <w:rsid w:val="00366844"/>
    <w:rsid w:val="0037553B"/>
    <w:rsid w:val="0038376D"/>
    <w:rsid w:val="00384C7B"/>
    <w:rsid w:val="00387D06"/>
    <w:rsid w:val="003A1788"/>
    <w:rsid w:val="003A75E8"/>
    <w:rsid w:val="003B1D05"/>
    <w:rsid w:val="003B27CC"/>
    <w:rsid w:val="003B5F77"/>
    <w:rsid w:val="003C0A29"/>
    <w:rsid w:val="003C1CE6"/>
    <w:rsid w:val="003C496D"/>
    <w:rsid w:val="003D7084"/>
    <w:rsid w:val="003F3A3C"/>
    <w:rsid w:val="003F71D2"/>
    <w:rsid w:val="004074A1"/>
    <w:rsid w:val="00420AFF"/>
    <w:rsid w:val="00422134"/>
    <w:rsid w:val="00434FFC"/>
    <w:rsid w:val="00446550"/>
    <w:rsid w:val="00446D31"/>
    <w:rsid w:val="0045325D"/>
    <w:rsid w:val="00456262"/>
    <w:rsid w:val="004564E4"/>
    <w:rsid w:val="004633AF"/>
    <w:rsid w:val="0046440B"/>
    <w:rsid w:val="00470964"/>
    <w:rsid w:val="004716A8"/>
    <w:rsid w:val="00473756"/>
    <w:rsid w:val="00485875"/>
    <w:rsid w:val="00494E4C"/>
    <w:rsid w:val="004A6F1F"/>
    <w:rsid w:val="004B3222"/>
    <w:rsid w:val="004B47B5"/>
    <w:rsid w:val="004B6AFE"/>
    <w:rsid w:val="004C0F0C"/>
    <w:rsid w:val="004C1ABC"/>
    <w:rsid w:val="004D176C"/>
    <w:rsid w:val="004D69B0"/>
    <w:rsid w:val="004E7352"/>
    <w:rsid w:val="005113B1"/>
    <w:rsid w:val="00520E03"/>
    <w:rsid w:val="005314B7"/>
    <w:rsid w:val="00535DA7"/>
    <w:rsid w:val="005447D7"/>
    <w:rsid w:val="00553156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4117"/>
    <w:rsid w:val="005B66A9"/>
    <w:rsid w:val="005C156C"/>
    <w:rsid w:val="005C19B6"/>
    <w:rsid w:val="005C5FC6"/>
    <w:rsid w:val="005D0782"/>
    <w:rsid w:val="005F47E6"/>
    <w:rsid w:val="005F794B"/>
    <w:rsid w:val="0060201C"/>
    <w:rsid w:val="0060486C"/>
    <w:rsid w:val="00612853"/>
    <w:rsid w:val="00635EE5"/>
    <w:rsid w:val="00643F75"/>
    <w:rsid w:val="00655356"/>
    <w:rsid w:val="00664137"/>
    <w:rsid w:val="0067443D"/>
    <w:rsid w:val="006927E5"/>
    <w:rsid w:val="0069700C"/>
    <w:rsid w:val="006D36BC"/>
    <w:rsid w:val="006F4D80"/>
    <w:rsid w:val="00701207"/>
    <w:rsid w:val="00701ECA"/>
    <w:rsid w:val="00720962"/>
    <w:rsid w:val="0072245D"/>
    <w:rsid w:val="00722B4E"/>
    <w:rsid w:val="00735EC3"/>
    <w:rsid w:val="00737595"/>
    <w:rsid w:val="00737D60"/>
    <w:rsid w:val="00745FCB"/>
    <w:rsid w:val="007869DE"/>
    <w:rsid w:val="00787247"/>
    <w:rsid w:val="0079446B"/>
    <w:rsid w:val="007A7D8D"/>
    <w:rsid w:val="007B5A6A"/>
    <w:rsid w:val="007C1C37"/>
    <w:rsid w:val="007E0EE7"/>
    <w:rsid w:val="007E6F99"/>
    <w:rsid w:val="00801AA2"/>
    <w:rsid w:val="00802170"/>
    <w:rsid w:val="00810737"/>
    <w:rsid w:val="00811C48"/>
    <w:rsid w:val="00815DB3"/>
    <w:rsid w:val="00832C27"/>
    <w:rsid w:val="0083459F"/>
    <w:rsid w:val="00837423"/>
    <w:rsid w:val="0083780E"/>
    <w:rsid w:val="00841076"/>
    <w:rsid w:val="008674E6"/>
    <w:rsid w:val="00876001"/>
    <w:rsid w:val="00876A58"/>
    <w:rsid w:val="00876DA5"/>
    <w:rsid w:val="008939EF"/>
    <w:rsid w:val="00894072"/>
    <w:rsid w:val="00895B8D"/>
    <w:rsid w:val="008B212E"/>
    <w:rsid w:val="008B2AB7"/>
    <w:rsid w:val="008B41C2"/>
    <w:rsid w:val="008B4DAE"/>
    <w:rsid w:val="008B7541"/>
    <w:rsid w:val="008C1A4A"/>
    <w:rsid w:val="008D1B94"/>
    <w:rsid w:val="008D2C47"/>
    <w:rsid w:val="008D411F"/>
    <w:rsid w:val="008F4FB1"/>
    <w:rsid w:val="008F6917"/>
    <w:rsid w:val="009010C1"/>
    <w:rsid w:val="00901A30"/>
    <w:rsid w:val="0090372F"/>
    <w:rsid w:val="00932B6E"/>
    <w:rsid w:val="0093677F"/>
    <w:rsid w:val="00937B93"/>
    <w:rsid w:val="00941E24"/>
    <w:rsid w:val="00944ADA"/>
    <w:rsid w:val="00947114"/>
    <w:rsid w:val="009556A2"/>
    <w:rsid w:val="009568C5"/>
    <w:rsid w:val="00961A2D"/>
    <w:rsid w:val="0096675A"/>
    <w:rsid w:val="0097243E"/>
    <w:rsid w:val="00973849"/>
    <w:rsid w:val="009832E4"/>
    <w:rsid w:val="00986A13"/>
    <w:rsid w:val="0099713F"/>
    <w:rsid w:val="009A2464"/>
    <w:rsid w:val="009A3737"/>
    <w:rsid w:val="009C4BD9"/>
    <w:rsid w:val="009C7801"/>
    <w:rsid w:val="009E29D9"/>
    <w:rsid w:val="00A01A8D"/>
    <w:rsid w:val="00A120CE"/>
    <w:rsid w:val="00A1473C"/>
    <w:rsid w:val="00A24472"/>
    <w:rsid w:val="00A32343"/>
    <w:rsid w:val="00A37E4F"/>
    <w:rsid w:val="00A45085"/>
    <w:rsid w:val="00A46082"/>
    <w:rsid w:val="00A50AF3"/>
    <w:rsid w:val="00A52AB7"/>
    <w:rsid w:val="00A53D38"/>
    <w:rsid w:val="00A552D5"/>
    <w:rsid w:val="00A63134"/>
    <w:rsid w:val="00A933D3"/>
    <w:rsid w:val="00AA1407"/>
    <w:rsid w:val="00AB0E0A"/>
    <w:rsid w:val="00AB42BB"/>
    <w:rsid w:val="00AC0C63"/>
    <w:rsid w:val="00AC4505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2C07"/>
    <w:rsid w:val="00B04C4C"/>
    <w:rsid w:val="00B17AD5"/>
    <w:rsid w:val="00B212C7"/>
    <w:rsid w:val="00B25A20"/>
    <w:rsid w:val="00B440FB"/>
    <w:rsid w:val="00B4674F"/>
    <w:rsid w:val="00B517FB"/>
    <w:rsid w:val="00B56C95"/>
    <w:rsid w:val="00B67595"/>
    <w:rsid w:val="00B7140C"/>
    <w:rsid w:val="00B81979"/>
    <w:rsid w:val="00B948DA"/>
    <w:rsid w:val="00B9609E"/>
    <w:rsid w:val="00BA7CCB"/>
    <w:rsid w:val="00BC6DE8"/>
    <w:rsid w:val="00BE0705"/>
    <w:rsid w:val="00BF2997"/>
    <w:rsid w:val="00BF7C45"/>
    <w:rsid w:val="00C13B70"/>
    <w:rsid w:val="00C25F66"/>
    <w:rsid w:val="00C4195B"/>
    <w:rsid w:val="00C44051"/>
    <w:rsid w:val="00C476CC"/>
    <w:rsid w:val="00C525FC"/>
    <w:rsid w:val="00C56C03"/>
    <w:rsid w:val="00C57A8A"/>
    <w:rsid w:val="00C57FE8"/>
    <w:rsid w:val="00C6549A"/>
    <w:rsid w:val="00C71C9F"/>
    <w:rsid w:val="00C722FA"/>
    <w:rsid w:val="00C8483C"/>
    <w:rsid w:val="00C915BF"/>
    <w:rsid w:val="00CB3B33"/>
    <w:rsid w:val="00CB736B"/>
    <w:rsid w:val="00CD64BC"/>
    <w:rsid w:val="00CE4226"/>
    <w:rsid w:val="00CF11B0"/>
    <w:rsid w:val="00D0103A"/>
    <w:rsid w:val="00D22C95"/>
    <w:rsid w:val="00D30822"/>
    <w:rsid w:val="00D3685C"/>
    <w:rsid w:val="00D37E0D"/>
    <w:rsid w:val="00D47C75"/>
    <w:rsid w:val="00D60A6D"/>
    <w:rsid w:val="00D67DFC"/>
    <w:rsid w:val="00D81677"/>
    <w:rsid w:val="00D95848"/>
    <w:rsid w:val="00DA4A85"/>
    <w:rsid w:val="00DB0A75"/>
    <w:rsid w:val="00DC4B9D"/>
    <w:rsid w:val="00DC55BB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C6E1B"/>
    <w:rsid w:val="00EC6F2A"/>
    <w:rsid w:val="00ED51B2"/>
    <w:rsid w:val="00ED5890"/>
    <w:rsid w:val="00EE0C38"/>
    <w:rsid w:val="00EE6B11"/>
    <w:rsid w:val="00EF17AC"/>
    <w:rsid w:val="00F06F26"/>
    <w:rsid w:val="00F22A92"/>
    <w:rsid w:val="00F25146"/>
    <w:rsid w:val="00F2595B"/>
    <w:rsid w:val="00F33427"/>
    <w:rsid w:val="00F36E33"/>
    <w:rsid w:val="00F52D2A"/>
    <w:rsid w:val="00F53807"/>
    <w:rsid w:val="00F56A74"/>
    <w:rsid w:val="00F70925"/>
    <w:rsid w:val="00F712CE"/>
    <w:rsid w:val="00F71783"/>
    <w:rsid w:val="00F80742"/>
    <w:rsid w:val="00F955DA"/>
    <w:rsid w:val="00FA0D81"/>
    <w:rsid w:val="00FA41A2"/>
    <w:rsid w:val="00FA7D0E"/>
    <w:rsid w:val="00FC09A4"/>
    <w:rsid w:val="00FC245F"/>
    <w:rsid w:val="00FD5F1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C4ABC3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45F2-30C4-4435-BD26-5E1D8E72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59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Albertus Hermanto</cp:lastModifiedBy>
  <cp:revision>66</cp:revision>
  <cp:lastPrinted>2019-10-04T08:20:00Z</cp:lastPrinted>
  <dcterms:created xsi:type="dcterms:W3CDTF">2020-05-05T11:12:00Z</dcterms:created>
  <dcterms:modified xsi:type="dcterms:W3CDTF">2020-09-02T07:26:00Z</dcterms:modified>
</cp:coreProperties>
</file>